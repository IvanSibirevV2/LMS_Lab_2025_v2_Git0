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D177B" w14:textId="77777777" w:rsidR="00075051" w:rsidRDefault="00075051" w:rsidP="00075051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6836F680" wp14:editId="1F9B7148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90F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193E1597" w14:textId="77777777" w:rsidTr="00944608">
        <w:tc>
          <w:tcPr>
            <w:tcW w:w="3115" w:type="dxa"/>
          </w:tcPr>
          <w:p w14:paraId="26E73D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102C4A34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0E276AE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20CEEDB6" w14:textId="77777777" w:rsidTr="00944608">
        <w:tc>
          <w:tcPr>
            <w:tcW w:w="3115" w:type="dxa"/>
          </w:tcPr>
          <w:p w14:paraId="7DCEEF42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06BDBA08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</w:tcPr>
          <w:p w14:paraId="37966C8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59901483" w14:textId="77777777" w:rsidTr="00944608">
        <w:tc>
          <w:tcPr>
            <w:tcW w:w="3115" w:type="dxa"/>
          </w:tcPr>
          <w:p w14:paraId="3D82111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41D6A57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62971867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501F1969" w14:textId="77777777" w:rsidTr="00944608">
        <w:tc>
          <w:tcPr>
            <w:tcW w:w="3115" w:type="dxa"/>
          </w:tcPr>
          <w:p w14:paraId="076FD16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</w:tcPr>
          <w:p w14:paraId="67C19198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7FB560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25DFF0FA" w14:textId="77777777" w:rsidTr="00944608">
        <w:tc>
          <w:tcPr>
            <w:tcW w:w="3115" w:type="dxa"/>
          </w:tcPr>
          <w:p w14:paraId="541EC21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</w:tcPr>
          <w:p w14:paraId="3B07AF6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30E03F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60140464" w14:textId="77777777" w:rsidTr="00944608">
        <w:tc>
          <w:tcPr>
            <w:tcW w:w="3115" w:type="dxa"/>
          </w:tcPr>
          <w:p w14:paraId="1B2C6816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11A1CF7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07A1AA6E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09BB133C" w14:textId="77777777" w:rsidTr="00944608">
        <w:trPr>
          <w:trHeight w:val="68"/>
        </w:trPr>
        <w:tc>
          <w:tcPr>
            <w:tcW w:w="3115" w:type="dxa"/>
          </w:tcPr>
          <w:p w14:paraId="7AF966A3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4CE37426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CEBB63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8DDACCD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1B3B23AB" w14:textId="2A1A021E" w:rsidR="00075051" w:rsidRPr="009378B5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9378B5">
        <w:rPr>
          <w:rFonts w:ascii="TimesNewRomanPS-BoldMT" w:hAnsi="TimesNewRomanPS-BoldMT"/>
          <w:b/>
          <w:bCs/>
          <w:sz w:val="28"/>
          <w:szCs w:val="28"/>
          <w:lang w:val="en-US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075051" w:rsidRPr="00650918" w14:paraId="715CF22C" w14:textId="77777777" w:rsidTr="00944608">
        <w:tc>
          <w:tcPr>
            <w:tcW w:w="1276" w:type="dxa"/>
            <w:gridSpan w:val="2"/>
          </w:tcPr>
          <w:p w14:paraId="46D41FE0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2D7BC8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</w:tcPr>
          <w:p w14:paraId="39684CF4" w14:textId="76E41F5F" w:rsidR="00075051" w:rsidRPr="000E573A" w:rsidRDefault="009378B5" w:rsidP="00944608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9378B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Файловый ввод-вывод</w:t>
            </w:r>
          </w:p>
        </w:tc>
      </w:tr>
      <w:tr w:rsidR="00075051" w:rsidRPr="00A17AF3" w14:paraId="19C48303" w14:textId="77777777" w:rsidTr="00944608">
        <w:tc>
          <w:tcPr>
            <w:tcW w:w="3115" w:type="dxa"/>
            <w:gridSpan w:val="6"/>
          </w:tcPr>
          <w:p w14:paraId="15C37168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05E25A28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</w:tcPr>
          <w:p w14:paraId="57A96CEC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D841CE0" w14:textId="77777777" w:rsidTr="00944608">
        <w:tc>
          <w:tcPr>
            <w:tcW w:w="1134" w:type="dxa"/>
            <w:tcBorders>
              <w:bottom w:val="single" w:sz="4" w:space="0" w:color="000000"/>
            </w:tcBorders>
          </w:tcPr>
          <w:p w14:paraId="22E2C56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</w:tcPr>
          <w:p w14:paraId="70BD07C4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</w:tcPr>
          <w:p w14:paraId="1EDFDF3E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650918" w14:paraId="1DAE5AB5" w14:textId="77777777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547E91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4883533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6DCC07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3914F8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33E61B34" w14:textId="4ED9EA92" w:rsidR="00075051" w:rsidRPr="00650918" w:rsidRDefault="004F6DD8" w:rsidP="00944608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</w:t>
            </w:r>
            <w:r w:rsidR="006D1C8F">
              <w:rPr>
                <w:rFonts w:ascii="TimesNewRomanPSMT" w:hAnsi="TimesNewRomanPSMT"/>
                <w:color w:val="000000"/>
                <w:sz w:val="28"/>
                <w:szCs w:val="28"/>
              </w:rPr>
              <w:t>мобильных приложений</w:t>
            </w:r>
          </w:p>
        </w:tc>
      </w:tr>
      <w:tr w:rsidR="00075051" w:rsidRPr="00650918" w14:paraId="43580A1F" w14:textId="77777777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DA89C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EE55238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8FF288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23892260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EF891EB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3086AF81" w14:textId="77777777" w:rsidTr="00944608">
        <w:tc>
          <w:tcPr>
            <w:tcW w:w="2061" w:type="dxa"/>
          </w:tcPr>
          <w:p w14:paraId="0102C46F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6236848E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60881832" w14:textId="77777777" w:rsidR="00075051" w:rsidRPr="000E573A" w:rsidRDefault="00A93DF2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Крумин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Александр Владимирович</w:t>
            </w:r>
          </w:p>
        </w:tc>
        <w:tc>
          <w:tcPr>
            <w:tcW w:w="283" w:type="dxa"/>
          </w:tcPr>
          <w:p w14:paraId="60152EF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27B6F2A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1E02678F" w14:textId="77777777" w:rsidTr="00944608">
        <w:tc>
          <w:tcPr>
            <w:tcW w:w="2061" w:type="dxa"/>
          </w:tcPr>
          <w:p w14:paraId="3A07B75D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551239E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374472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57E1682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</w:tcPr>
          <w:p w14:paraId="7D64C5B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075051" w:rsidRPr="00650918" w14:paraId="13E19ED2" w14:textId="77777777" w:rsidTr="00944608">
        <w:trPr>
          <w:gridAfter w:val="1"/>
          <w:wAfter w:w="1985" w:type="dxa"/>
        </w:trPr>
        <w:tc>
          <w:tcPr>
            <w:tcW w:w="2061" w:type="dxa"/>
          </w:tcPr>
          <w:p w14:paraId="5D4B9D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8E665C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79DB9686" w14:textId="77777777" w:rsidR="00075051" w:rsidRPr="00650918" w:rsidRDefault="00A93DF2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ДКИП-302прог</w:t>
            </w:r>
          </w:p>
        </w:tc>
        <w:tc>
          <w:tcPr>
            <w:tcW w:w="283" w:type="dxa"/>
          </w:tcPr>
          <w:p w14:paraId="782A8FF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2D3491AA" w14:textId="77777777" w:rsidTr="00944608">
        <w:trPr>
          <w:gridAfter w:val="1"/>
          <w:wAfter w:w="1985" w:type="dxa"/>
        </w:trPr>
        <w:tc>
          <w:tcPr>
            <w:tcW w:w="2061" w:type="dxa"/>
          </w:tcPr>
          <w:p w14:paraId="519698A8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196B51F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4534C1B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3F8071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54C4E2D9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03F9299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5C061A6A" w14:textId="77777777" w:rsidTr="00944608">
        <w:tc>
          <w:tcPr>
            <w:tcW w:w="2268" w:type="dxa"/>
          </w:tcPr>
          <w:p w14:paraId="41E7C369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7340661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</w:tcPr>
          <w:p w14:paraId="08995D1F" w14:textId="29BCD249" w:rsidR="00075051" w:rsidRPr="00F17734" w:rsidRDefault="00F17734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7E961CF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5FE129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36DED1D0" w14:textId="77777777" w:rsidTr="00944608">
        <w:tc>
          <w:tcPr>
            <w:tcW w:w="2268" w:type="dxa"/>
          </w:tcPr>
          <w:p w14:paraId="71303F0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62EFE12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</w:tcPr>
          <w:p w14:paraId="279DE37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6F2B686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</w:tcPr>
          <w:p w14:paraId="6F51F98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D23F8B3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808A03B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4DF7A98F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365B50C9" w14:textId="77777777" w:rsidR="009E6615" w:rsidRDefault="00075051" w:rsidP="006D1C8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bookmarkEnd w:id="0"/>
      <w:r w:rsidR="0062200D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14:paraId="2D5BFD64" w14:textId="77777777" w:rsidR="009378B5" w:rsidRDefault="009378B5" w:rsidP="006D1C8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0272092" w14:textId="60E6B143" w:rsidR="00FE5DFD" w:rsidRDefault="00FE5DFD" w:rsidP="004477C8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FE5DF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 xml:space="preserve">Лабораторный практикум </w:t>
      </w:r>
      <w:r w:rsidR="00957DA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4</w:t>
      </w:r>
    </w:p>
    <w:p w14:paraId="06B163C8" w14:textId="375A7C74" w:rsidR="009378B5" w:rsidRPr="009378B5" w:rsidRDefault="009378B5" w:rsidP="004477C8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 тему «</w:t>
      </w:r>
      <w:r w:rsidRPr="00957DA9">
        <w:rPr>
          <w:rFonts w:ascii="Times New Roman" w:eastAsia="Times New Roman" w:hAnsi="Times New Roman"/>
          <w:sz w:val="28"/>
          <w:szCs w:val="28"/>
          <w:lang w:eastAsia="ru-RU"/>
        </w:rPr>
        <w:t>Файловый ввод-вывод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155CDCCA" w14:textId="7B7E20AB" w:rsidR="009378B5" w:rsidRDefault="00FE5DFD" w:rsidP="009378B5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r w:rsidRPr="00FE5DFD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FE5DF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Задание</w:t>
      </w:r>
      <w:r w:rsidR="009378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номер 10</w:t>
      </w:r>
      <w:r w:rsidRPr="00FE5DF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  <w:r w:rsidRPr="00FE5DF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0018A16" w14:textId="75C33F20" w:rsidR="009378B5" w:rsidRPr="009378B5" w:rsidRDefault="009378B5" w:rsidP="009378B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9378B5">
        <w:rPr>
          <w:rFonts w:ascii="Times New Roman" w:hAnsi="Times New Roman"/>
          <w:sz w:val="28"/>
          <w:szCs w:val="28"/>
        </w:rPr>
        <w:t>В справочной аэропорта хранится расписание вылета самолетов на следующие сутки. Для каждого рейса указаны номер рейса, пункт назначения,</w:t>
      </w:r>
      <w:r w:rsidRPr="009378B5">
        <w:rPr>
          <w:rFonts w:ascii="Times New Roman" w:hAnsi="Times New Roman"/>
          <w:sz w:val="28"/>
          <w:szCs w:val="28"/>
        </w:rPr>
        <w:t xml:space="preserve"> </w:t>
      </w:r>
      <w:r w:rsidRPr="009378B5">
        <w:rPr>
          <w:rFonts w:ascii="Times New Roman" w:hAnsi="Times New Roman"/>
          <w:sz w:val="28"/>
          <w:szCs w:val="28"/>
        </w:rPr>
        <w:t>время вылета. Вывести все номера рейсов и время вылета самолета для заданного пункта назначения.</w:t>
      </w:r>
    </w:p>
    <w:p w14:paraId="754FDF15" w14:textId="77777777" w:rsidR="00A55283" w:rsidRPr="009378B5" w:rsidRDefault="00A55283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9A118B1" w14:textId="39045FBD" w:rsidR="009378B5" w:rsidRDefault="009378B5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t>Листинг программы:</w:t>
      </w:r>
      <w:r>
        <w:rPr>
          <w:color w:val="000000"/>
          <w:sz w:val="28"/>
          <w:szCs w:val="28"/>
        </w:rPr>
        <w:t xml:space="preserve"> </w:t>
      </w:r>
    </w:p>
    <w:p w14:paraId="408FE305" w14:textId="77777777" w:rsidR="009378B5" w:rsidRPr="009378B5" w:rsidRDefault="009378B5" w:rsidP="009378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Race {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Nomer</w:t>
      </w:r>
      <w:proofErr w:type="spellEnd"/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Destination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78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//Unix time</w:t>
      </w:r>
      <w:r w:rsidRPr="009378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DepartureTime</w:t>
      </w:r>
      <w:proofErr w:type="spellEnd"/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9378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Race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nomer</w:t>
      </w:r>
      <w:proofErr w:type="spellEnd"/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destination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departureTime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Nomer</w:t>
      </w:r>
      <w:proofErr w:type="spellEnd"/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nomer</w:t>
      </w:r>
      <w:proofErr w:type="spellEnd"/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Destination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destination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DepartureTime</w:t>
      </w:r>
      <w:proofErr w:type="spellEnd"/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departureTime</w:t>
      </w:r>
      <w:proofErr w:type="spellEnd"/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Race </w:t>
      </w:r>
      <w:r w:rsidRPr="009378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data) {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datum =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data.replaceAll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r|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n)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).split(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,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Race(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9378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(datum[</w:t>
      </w:r>
      <w:r w:rsidRPr="009378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datum[</w:t>
      </w:r>
      <w:r w:rsidRPr="009378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9378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(datum[</w:t>
      </w:r>
      <w:r w:rsidRPr="009378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78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378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378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"Race{"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Nomer</w:t>
      </w:r>
      <w:proofErr w:type="spellEnd"/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Nomer</w:t>
      </w:r>
      <w:proofErr w:type="spellEnd"/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Destination='"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Destination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DepartureTime</w:t>
      </w:r>
      <w:proofErr w:type="spellEnd"/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DepartureTime</w:t>
      </w:r>
      <w:proofErr w:type="spellEnd"/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378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Path p = Paths.</w:t>
      </w:r>
      <w:r w:rsidRPr="009378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Admin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IdeaProjects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Laba4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out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production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Laba4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races.txt"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data =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Files.</w:t>
      </w:r>
      <w:r w:rsidRPr="009378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readString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HashMap&lt;String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&lt;Race&gt;&gt;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departureToRaces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raceDatum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data.split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: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raceDatum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Race.</w:t>
      </w:r>
      <w:r w:rsidRPr="009378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var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upper =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</w:t>
      </w:r>
      <w:r w:rsidRPr="00937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Destination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.toUpperCase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departureToRaces.putIfAbsent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(upper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departureToRaces.get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(upper).add(r)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= 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9378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378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назначения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destQuery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toUpperCase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departureToRaces.containsKey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destQuery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378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378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Рейсы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пункта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назначения</w:t>
      </w:r>
      <w:r w:rsidRPr="009378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: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departureToRaces.get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destQuery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378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r.toString</w:t>
      </w:r>
      <w:proofErr w:type="spellEnd"/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7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37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5B01876" w14:textId="43AA6610" w:rsidR="009378B5" w:rsidRDefault="009378B5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файла с данными:</w:t>
      </w:r>
    </w:p>
    <w:p w14:paraId="181F24AA" w14:textId="77777777" w:rsidR="009378B5" w:rsidRPr="009378B5" w:rsidRDefault="009378B5" w:rsidP="009378B5">
      <w:pPr>
        <w:pStyle w:val="a8"/>
        <w:shd w:val="clear" w:color="auto" w:fill="FFFFFF"/>
        <w:rPr>
          <w:color w:val="000000"/>
          <w:sz w:val="28"/>
          <w:szCs w:val="28"/>
        </w:rPr>
      </w:pPr>
      <w:proofErr w:type="gramStart"/>
      <w:r w:rsidRPr="009378B5">
        <w:rPr>
          <w:color w:val="000000"/>
          <w:sz w:val="28"/>
          <w:szCs w:val="28"/>
        </w:rPr>
        <w:t>1,USA</w:t>
      </w:r>
      <w:proofErr w:type="gramEnd"/>
      <w:r w:rsidRPr="009378B5">
        <w:rPr>
          <w:color w:val="000000"/>
          <w:sz w:val="28"/>
          <w:szCs w:val="28"/>
        </w:rPr>
        <w:t>,1760695867</w:t>
      </w:r>
      <w:r w:rsidRPr="009378B5">
        <w:rPr>
          <w:color w:val="000000"/>
          <w:sz w:val="28"/>
          <w:szCs w:val="28"/>
        </w:rPr>
        <w:br/>
      </w:r>
      <w:proofErr w:type="gramStart"/>
      <w:r w:rsidRPr="009378B5">
        <w:rPr>
          <w:color w:val="000000"/>
          <w:sz w:val="28"/>
          <w:szCs w:val="28"/>
        </w:rPr>
        <w:t>2,RUSSIA</w:t>
      </w:r>
      <w:proofErr w:type="gramEnd"/>
      <w:r w:rsidRPr="009378B5">
        <w:rPr>
          <w:color w:val="000000"/>
          <w:sz w:val="28"/>
          <w:szCs w:val="28"/>
        </w:rPr>
        <w:t>,1760695867</w:t>
      </w:r>
      <w:r w:rsidRPr="009378B5">
        <w:rPr>
          <w:color w:val="000000"/>
          <w:sz w:val="28"/>
          <w:szCs w:val="28"/>
        </w:rPr>
        <w:br/>
      </w:r>
      <w:proofErr w:type="gramStart"/>
      <w:r w:rsidRPr="009378B5">
        <w:rPr>
          <w:color w:val="000000"/>
          <w:sz w:val="28"/>
          <w:szCs w:val="28"/>
        </w:rPr>
        <w:t>3,DIDDYISLAND</w:t>
      </w:r>
      <w:proofErr w:type="gramEnd"/>
      <w:r w:rsidRPr="009378B5">
        <w:rPr>
          <w:color w:val="000000"/>
          <w:sz w:val="28"/>
          <w:szCs w:val="28"/>
        </w:rPr>
        <w:t>,1760695867</w:t>
      </w:r>
      <w:r w:rsidRPr="009378B5">
        <w:rPr>
          <w:color w:val="000000"/>
          <w:sz w:val="28"/>
          <w:szCs w:val="28"/>
        </w:rPr>
        <w:br/>
      </w:r>
      <w:proofErr w:type="gramStart"/>
      <w:r w:rsidRPr="009378B5">
        <w:rPr>
          <w:color w:val="000000"/>
          <w:sz w:val="28"/>
          <w:szCs w:val="28"/>
        </w:rPr>
        <w:t>4,DIDDYISLAND</w:t>
      </w:r>
      <w:proofErr w:type="gramEnd"/>
      <w:r w:rsidRPr="009378B5">
        <w:rPr>
          <w:color w:val="000000"/>
          <w:sz w:val="28"/>
          <w:szCs w:val="28"/>
        </w:rPr>
        <w:t>,1760695867</w:t>
      </w:r>
    </w:p>
    <w:p w14:paraId="389B0E70" w14:textId="77777777" w:rsidR="009378B5" w:rsidRDefault="009378B5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1CB923A" w14:textId="77777777" w:rsidR="009378B5" w:rsidRDefault="009378B5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7DACAAD" w14:textId="1BB7BFF1" w:rsidR="009378B5" w:rsidRDefault="009378B5" w:rsidP="00A9407C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drawing>
          <wp:inline distT="0" distB="0" distL="0" distR="0" wp14:anchorId="734B4A94" wp14:editId="1B80FE58">
            <wp:extent cx="5940425" cy="2004060"/>
            <wp:effectExtent l="0" t="0" r="3175" b="0"/>
            <wp:docPr id="830344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44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3A0A" w14:textId="5CEFA2C1" w:rsidR="009378B5" w:rsidRPr="009378B5" w:rsidRDefault="009378B5" w:rsidP="009378B5">
      <w:pPr>
        <w:pStyle w:val="a8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– Результат работы программы</w:t>
      </w:r>
    </w:p>
    <w:sectPr w:rsidR="009378B5" w:rsidRPr="00937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4.5pt;height:13.5pt;visibility:visible;mso-wrap-style:square" o:bullet="t">
        <v:imagedata r:id="rId1" o:title=""/>
      </v:shape>
    </w:pict>
  </w:numPicBullet>
  <w:abstractNum w:abstractNumId="0" w15:restartNumberingAfterBreak="0">
    <w:nsid w:val="105E083B"/>
    <w:multiLevelType w:val="multilevel"/>
    <w:tmpl w:val="E150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22893"/>
    <w:multiLevelType w:val="hybridMultilevel"/>
    <w:tmpl w:val="83442A12"/>
    <w:lvl w:ilvl="0" w:tplc="38E630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4A85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670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EEA3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1E82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3CA4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567F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6C1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76A0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A2A5358"/>
    <w:multiLevelType w:val="multilevel"/>
    <w:tmpl w:val="161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73CC3"/>
    <w:multiLevelType w:val="multilevel"/>
    <w:tmpl w:val="A12E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3098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61060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9160077">
    <w:abstractNumId w:val="3"/>
  </w:num>
  <w:num w:numId="4" w16cid:durableId="1744178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23"/>
    <w:rsid w:val="00061C1D"/>
    <w:rsid w:val="00063D16"/>
    <w:rsid w:val="00075051"/>
    <w:rsid w:val="00183960"/>
    <w:rsid w:val="001842E9"/>
    <w:rsid w:val="001C68E8"/>
    <w:rsid w:val="002007FA"/>
    <w:rsid w:val="00314EB1"/>
    <w:rsid w:val="0034537F"/>
    <w:rsid w:val="003A2981"/>
    <w:rsid w:val="003F26A6"/>
    <w:rsid w:val="004477C8"/>
    <w:rsid w:val="004F6DD8"/>
    <w:rsid w:val="00535DCA"/>
    <w:rsid w:val="00536E3B"/>
    <w:rsid w:val="005B49F1"/>
    <w:rsid w:val="005F24D7"/>
    <w:rsid w:val="006048E4"/>
    <w:rsid w:val="0062200D"/>
    <w:rsid w:val="00664CED"/>
    <w:rsid w:val="006D0901"/>
    <w:rsid w:val="006D1C8F"/>
    <w:rsid w:val="00704EAF"/>
    <w:rsid w:val="00877C23"/>
    <w:rsid w:val="00931843"/>
    <w:rsid w:val="009378B5"/>
    <w:rsid w:val="00957DA9"/>
    <w:rsid w:val="009A2F5D"/>
    <w:rsid w:val="009E6615"/>
    <w:rsid w:val="00A007C2"/>
    <w:rsid w:val="00A44ABC"/>
    <w:rsid w:val="00A51B2A"/>
    <w:rsid w:val="00A55283"/>
    <w:rsid w:val="00A93DF2"/>
    <w:rsid w:val="00A9407C"/>
    <w:rsid w:val="00AA12DF"/>
    <w:rsid w:val="00AA2E86"/>
    <w:rsid w:val="00BB5F18"/>
    <w:rsid w:val="00BD4456"/>
    <w:rsid w:val="00BF4A03"/>
    <w:rsid w:val="00C61F84"/>
    <w:rsid w:val="00CA277D"/>
    <w:rsid w:val="00D94126"/>
    <w:rsid w:val="00E24AF0"/>
    <w:rsid w:val="00ED74EC"/>
    <w:rsid w:val="00F17734"/>
    <w:rsid w:val="00F22C05"/>
    <w:rsid w:val="00FC65AD"/>
    <w:rsid w:val="00F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0E8"/>
  <w15:chartTrackingRefBased/>
  <w15:docId w15:val="{A5A24AFC-C294-42A6-B224-E1AA592D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8E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E5D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5DFD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477C8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44A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koT\Documents\&#1053;&#1072;&#1089;&#1090;&#1088;&#1072;&#1080;&#1074;&#1072;&#1077;&#1084;&#1099;&#1077;%20&#1096;&#1072;&#1073;&#1083;&#1086;&#1085;&#1099;%20Office\Titulnyiy%20list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Titulnyiy list</Template>
  <TotalTime>72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nekoT</dc:creator>
  <cp:keywords/>
  <dc:description/>
  <cp:lastModifiedBy>Admin</cp:lastModifiedBy>
  <cp:revision>28</cp:revision>
  <dcterms:created xsi:type="dcterms:W3CDTF">2025-09-16T13:04:00Z</dcterms:created>
  <dcterms:modified xsi:type="dcterms:W3CDTF">2025-10-17T11:15:00Z</dcterms:modified>
</cp:coreProperties>
</file>