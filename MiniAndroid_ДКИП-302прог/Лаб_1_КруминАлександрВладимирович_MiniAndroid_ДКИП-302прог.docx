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D177B" w14:textId="77777777" w:rsidR="00075051" w:rsidRDefault="00075051" w:rsidP="0007505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6836F680" wp14:editId="1F9B7148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90F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193E1597" w14:textId="77777777" w:rsidTr="00944608">
        <w:tc>
          <w:tcPr>
            <w:tcW w:w="3115" w:type="dxa"/>
          </w:tcPr>
          <w:p w14:paraId="26E73D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102C4A34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0E276AE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20CEEDB6" w14:textId="77777777" w:rsidTr="00944608">
        <w:tc>
          <w:tcPr>
            <w:tcW w:w="3115" w:type="dxa"/>
          </w:tcPr>
          <w:p w14:paraId="7DCEEF42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6BDBA0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37966C8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59901483" w14:textId="77777777" w:rsidTr="00944608">
        <w:tc>
          <w:tcPr>
            <w:tcW w:w="3115" w:type="dxa"/>
          </w:tcPr>
          <w:p w14:paraId="3D82111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1D6A57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62971867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501F1969" w14:textId="77777777" w:rsidTr="00944608">
        <w:tc>
          <w:tcPr>
            <w:tcW w:w="3115" w:type="dxa"/>
          </w:tcPr>
          <w:p w14:paraId="076FD16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67C1919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7FB560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25DFF0FA" w14:textId="77777777" w:rsidTr="00944608">
        <w:tc>
          <w:tcPr>
            <w:tcW w:w="3115" w:type="dxa"/>
          </w:tcPr>
          <w:p w14:paraId="541EC21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3B07AF6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30E03F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60140464" w14:textId="77777777" w:rsidTr="00944608">
        <w:tc>
          <w:tcPr>
            <w:tcW w:w="3115" w:type="dxa"/>
          </w:tcPr>
          <w:p w14:paraId="1B2C6816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11A1CF7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7A1AA6E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09BB133C" w14:textId="77777777" w:rsidTr="00944608">
        <w:trPr>
          <w:trHeight w:val="68"/>
        </w:trPr>
        <w:tc>
          <w:tcPr>
            <w:tcW w:w="3115" w:type="dxa"/>
          </w:tcPr>
          <w:p w14:paraId="7AF966A3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4CE37426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CEBB63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8DDACCD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1B3B23AB" w14:textId="4FB50A51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877C23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14:paraId="715CF22C" w14:textId="77777777" w:rsidTr="00944608">
        <w:tc>
          <w:tcPr>
            <w:tcW w:w="1276" w:type="dxa"/>
            <w:gridSpan w:val="2"/>
          </w:tcPr>
          <w:p w14:paraId="46D41FE0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2D7BC8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39684CF4" w14:textId="720152C3" w:rsidR="00075051" w:rsidRPr="000E573A" w:rsidRDefault="00F17734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F1773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Установка и настройка JDK и интегрированной среды разработки</w:t>
            </w:r>
          </w:p>
        </w:tc>
      </w:tr>
      <w:tr w:rsidR="00075051" w:rsidRPr="00A17AF3" w14:paraId="19C48303" w14:textId="77777777" w:rsidTr="00944608">
        <w:tc>
          <w:tcPr>
            <w:tcW w:w="3115" w:type="dxa"/>
            <w:gridSpan w:val="6"/>
          </w:tcPr>
          <w:p w14:paraId="15C37168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5E25A28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57A96CEC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D841CE0" w14:textId="77777777" w:rsidTr="00944608">
        <w:tc>
          <w:tcPr>
            <w:tcW w:w="1134" w:type="dxa"/>
            <w:tcBorders>
              <w:bottom w:val="single" w:sz="4" w:space="0" w:color="000000"/>
            </w:tcBorders>
          </w:tcPr>
          <w:p w14:paraId="22E2C56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70BD07C4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1EDFDF3E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1DAE5AB5" w14:textId="77777777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547E91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4883533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6DCC07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3914F8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33E61B34" w14:textId="4ED9EA92" w:rsidR="00075051" w:rsidRPr="00650918" w:rsidRDefault="004F6DD8" w:rsidP="00944608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</w:t>
            </w:r>
            <w:r w:rsidR="006D1C8F">
              <w:rPr>
                <w:rFonts w:ascii="TimesNewRomanPSMT" w:hAnsi="TimesNewRomanPSMT"/>
                <w:color w:val="000000"/>
                <w:sz w:val="28"/>
                <w:szCs w:val="28"/>
              </w:rPr>
              <w:t>мобильных приложений</w:t>
            </w:r>
          </w:p>
        </w:tc>
      </w:tr>
      <w:tr w:rsidR="00075051" w:rsidRPr="00650918" w14:paraId="43580A1F" w14:textId="77777777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A89C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EE5523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8FF288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23892260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EF891EB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3086AF81" w14:textId="77777777" w:rsidTr="00944608">
        <w:tc>
          <w:tcPr>
            <w:tcW w:w="2061" w:type="dxa"/>
          </w:tcPr>
          <w:p w14:paraId="0102C46F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6236848E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60881832" w14:textId="77777777" w:rsidR="00075051" w:rsidRPr="000E573A" w:rsidRDefault="00A93DF2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Крумин Александр Владимирович</w:t>
            </w:r>
          </w:p>
        </w:tc>
        <w:tc>
          <w:tcPr>
            <w:tcW w:w="283" w:type="dxa"/>
          </w:tcPr>
          <w:p w14:paraId="60152EF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27B6F2A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1E02678F" w14:textId="77777777" w:rsidTr="00944608">
        <w:tc>
          <w:tcPr>
            <w:tcW w:w="2061" w:type="dxa"/>
          </w:tcPr>
          <w:p w14:paraId="3A07B75D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51239E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374472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57E1682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7D64C5B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075051" w:rsidRPr="00650918" w14:paraId="13E19ED2" w14:textId="77777777" w:rsidTr="00944608">
        <w:trPr>
          <w:gridAfter w:val="1"/>
          <w:wAfter w:w="1985" w:type="dxa"/>
        </w:trPr>
        <w:tc>
          <w:tcPr>
            <w:tcW w:w="2061" w:type="dxa"/>
          </w:tcPr>
          <w:p w14:paraId="5D4B9D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8E665C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79DB9686" w14:textId="77777777" w:rsidR="00075051" w:rsidRPr="00650918" w:rsidRDefault="00A93DF2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ДКИП-302прог</w:t>
            </w:r>
          </w:p>
        </w:tc>
        <w:tc>
          <w:tcPr>
            <w:tcW w:w="283" w:type="dxa"/>
          </w:tcPr>
          <w:p w14:paraId="782A8FF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2D3491AA" w14:textId="77777777" w:rsidTr="00944608">
        <w:trPr>
          <w:gridAfter w:val="1"/>
          <w:wAfter w:w="1985" w:type="dxa"/>
        </w:trPr>
        <w:tc>
          <w:tcPr>
            <w:tcW w:w="2061" w:type="dxa"/>
          </w:tcPr>
          <w:p w14:paraId="519698A8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196B51F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4534C1B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F8071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54C4E2D9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03F9299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5C061A6A" w14:textId="77777777" w:rsidTr="00944608">
        <w:tc>
          <w:tcPr>
            <w:tcW w:w="2268" w:type="dxa"/>
          </w:tcPr>
          <w:p w14:paraId="41E7C369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7340661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08995D1F" w14:textId="29BCD249" w:rsidR="00075051" w:rsidRPr="00F17734" w:rsidRDefault="00F17734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7E961CF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5FE129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36DED1D0" w14:textId="77777777" w:rsidTr="00944608">
        <w:tc>
          <w:tcPr>
            <w:tcW w:w="2268" w:type="dxa"/>
          </w:tcPr>
          <w:p w14:paraId="71303F0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62EFE12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279DE37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6F2B686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14:paraId="6F51F98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D23F8B3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808A03B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4DF7A98F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365B50C9" w14:textId="77777777" w:rsidR="009E6615" w:rsidRDefault="00075051" w:rsidP="006D1C8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bookmarkEnd w:id="0"/>
      <w:r w:rsidR="0062200D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20272092" w14:textId="77777777" w:rsidR="00FE5DFD" w:rsidRPr="00FE5DFD" w:rsidRDefault="00FE5DFD" w:rsidP="004477C8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FE5D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Лабораторный практикум 1</w:t>
      </w:r>
    </w:p>
    <w:p w14:paraId="410A4622" w14:textId="3845CAA1" w:rsidR="00FE5DFD" w:rsidRDefault="00FE5DFD" w:rsidP="00A44ABC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FE5DFD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E5D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Задание:</w:t>
      </w:r>
      <w:r w:rsidRPr="00FE5D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17734" w:rsidRPr="00F17734">
        <w:rPr>
          <w:rFonts w:ascii="Times New Roman" w:eastAsia="Times New Roman" w:hAnsi="Times New Roman"/>
          <w:sz w:val="28"/>
          <w:szCs w:val="28"/>
          <w:lang w:eastAsia="ru-RU"/>
        </w:rPr>
        <w:t>Установка и настройка JDK и интегрированной среды разработки</w:t>
      </w:r>
    </w:p>
    <w:p w14:paraId="5EB75E04" w14:textId="24050362" w:rsidR="00A44ABC" w:rsidRDefault="00A44ABC" w:rsidP="00A44ABC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Задача 1: </w:t>
      </w:r>
    </w:p>
    <w:p w14:paraId="4F45FA5D" w14:textId="2F74F6F6" w:rsidR="003F26A6" w:rsidRDefault="003F26A6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F26A6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5331954" wp14:editId="110F32A9">
            <wp:extent cx="5940425" cy="1520825"/>
            <wp:effectExtent l="0" t="0" r="3175" b="3175"/>
            <wp:docPr id="69784393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4393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ABC">
        <w:rPr>
          <w:rFonts w:ascii="Consolas" w:hAnsi="Consolas"/>
          <w:color w:val="000000"/>
          <w:sz w:val="20"/>
          <w:szCs w:val="20"/>
        </w:rPr>
        <w:tab/>
      </w:r>
    </w:p>
    <w:p w14:paraId="797A0BA0" w14:textId="19AAFA03" w:rsidR="00A44ABC" w:rsidRPr="00A44ABC" w:rsidRDefault="00A44ABC" w:rsidP="003F26A6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task1() {</w:t>
      </w:r>
    </w:p>
    <w:p w14:paraId="5A1CFA26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A44ABC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A44ABC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44ABC">
        <w:rPr>
          <w:rFonts w:ascii="Consolas" w:hAnsi="Consolas"/>
          <w:color w:val="2A00FF"/>
          <w:sz w:val="20"/>
          <w:szCs w:val="20"/>
          <w:lang w:val="en-US"/>
        </w:rPr>
        <w:t>"Task 1"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4B57BEB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14.26;</w:t>
      </w:r>
    </w:p>
    <w:p w14:paraId="615FA05D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-1.22;</w:t>
      </w:r>
    </w:p>
    <w:p w14:paraId="2C980041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z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3.5 * </w:t>
      </w:r>
      <w:proofErr w:type="spellStart"/>
      <w:proofErr w:type="gramStart"/>
      <w:r w:rsidRPr="00A44AB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44ABC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44ABC">
        <w:rPr>
          <w:rFonts w:ascii="Consolas" w:hAnsi="Consolas"/>
          <w:color w:val="000000"/>
          <w:sz w:val="20"/>
          <w:szCs w:val="20"/>
          <w:lang w:val="en-US"/>
        </w:rPr>
        <w:t>10.0, -2.0);</w:t>
      </w:r>
    </w:p>
    <w:p w14:paraId="5E4E89BD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4ABC">
        <w:rPr>
          <w:rFonts w:ascii="Consolas" w:hAnsi="Consolas"/>
          <w:color w:val="6A3E3E"/>
          <w:sz w:val="20"/>
          <w:szCs w:val="20"/>
          <w:lang w:val="en-US"/>
        </w:rPr>
        <w:t>zz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z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z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607067C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69068F6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4ABC">
        <w:rPr>
          <w:rFonts w:ascii="Consolas" w:hAnsi="Consolas"/>
          <w:color w:val="6A3E3E"/>
          <w:sz w:val="20"/>
          <w:szCs w:val="20"/>
          <w:lang w:val="en-US"/>
        </w:rPr>
        <w:t>left_top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2.0 * </w:t>
      </w:r>
      <w:proofErr w:type="spellStart"/>
      <w:proofErr w:type="gramStart"/>
      <w:r w:rsidRPr="00A44AB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44ABC">
        <w:rPr>
          <w:rFonts w:ascii="Consolas" w:hAnsi="Consolas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44ABC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- 2.0 / 3.0);</w:t>
      </w:r>
    </w:p>
    <w:p w14:paraId="7D177BC2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4ABC">
        <w:rPr>
          <w:rFonts w:ascii="Consolas" w:hAnsi="Consolas"/>
          <w:color w:val="6A3E3E"/>
          <w:sz w:val="20"/>
          <w:szCs w:val="20"/>
          <w:lang w:val="en-US"/>
        </w:rPr>
        <w:t>left_bottom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0.5 + </w:t>
      </w:r>
      <w:proofErr w:type="spellStart"/>
      <w:proofErr w:type="gramStart"/>
      <w:r w:rsidRPr="00A44AB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44ABC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4AB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44ABC">
        <w:rPr>
          <w:rFonts w:ascii="Consolas" w:hAnsi="Consolas"/>
          <w:i/>
          <w:iCs/>
          <w:color w:val="000000"/>
          <w:sz w:val="20"/>
          <w:szCs w:val="20"/>
          <w:lang w:val="en-US"/>
        </w:rPr>
        <w:t>sin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>), 2.0);</w:t>
      </w:r>
    </w:p>
    <w:p w14:paraId="08F3ABE1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left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44ABC">
        <w:rPr>
          <w:rFonts w:ascii="Consolas" w:hAnsi="Consolas"/>
          <w:color w:val="6A3E3E"/>
          <w:sz w:val="20"/>
          <w:szCs w:val="20"/>
          <w:lang w:val="en-US"/>
        </w:rPr>
        <w:t>left_top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A44ABC">
        <w:rPr>
          <w:rFonts w:ascii="Consolas" w:hAnsi="Consolas"/>
          <w:color w:val="6A3E3E"/>
          <w:sz w:val="20"/>
          <w:szCs w:val="20"/>
          <w:lang w:val="en-US"/>
        </w:rPr>
        <w:t>left_bottom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7158785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right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1.0 + </w:t>
      </w:r>
      <w:proofErr w:type="spellStart"/>
      <w:r w:rsidRPr="00A44ABC">
        <w:rPr>
          <w:rFonts w:ascii="Consolas" w:hAnsi="Consolas"/>
          <w:color w:val="6A3E3E"/>
          <w:sz w:val="20"/>
          <w:szCs w:val="20"/>
          <w:lang w:val="en-US"/>
        </w:rPr>
        <w:t>zz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/ (3.0 - </w:t>
      </w:r>
      <w:proofErr w:type="spellStart"/>
      <w:r w:rsidRPr="00A44ABC">
        <w:rPr>
          <w:rFonts w:ascii="Consolas" w:hAnsi="Consolas"/>
          <w:color w:val="6A3E3E"/>
          <w:sz w:val="20"/>
          <w:szCs w:val="20"/>
          <w:lang w:val="en-US"/>
        </w:rPr>
        <w:t>zz</w:t>
      </w:r>
      <w:proofErr w:type="spellEnd"/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/ 5.0);</w:t>
      </w:r>
    </w:p>
    <w:p w14:paraId="5FFCB64E" w14:textId="77777777" w:rsidR="00A44ABC" w:rsidRP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left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44ABC">
        <w:rPr>
          <w:rFonts w:ascii="Consolas" w:hAnsi="Consolas"/>
          <w:color w:val="6A3E3E"/>
          <w:sz w:val="20"/>
          <w:szCs w:val="20"/>
          <w:lang w:val="en-US"/>
        </w:rPr>
        <w:t>right</w:t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CEAC8FD" w14:textId="77777777" w:rsid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44ABC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DB22F0" w14:textId="7FD769EC" w:rsid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4BB4FE" w14:textId="77777777" w:rsid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2984B2" w14:textId="1D4D5692" w:rsid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44AB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AFEE313" wp14:editId="5F5A270B">
            <wp:extent cx="1247949" cy="200053"/>
            <wp:effectExtent l="0" t="0" r="0" b="9525"/>
            <wp:docPr id="168753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8B88" w14:textId="2FF8F5C4" w:rsid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Результат программы</w:t>
      </w:r>
    </w:p>
    <w:p w14:paraId="1E9ED369" w14:textId="77777777" w:rsidR="00CA277D" w:rsidRDefault="00CA277D" w:rsidP="00A44AB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p w14:paraId="4705B884" w14:textId="066B6512" w:rsidR="00CA277D" w:rsidRDefault="00CA277D" w:rsidP="00CA277D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</w:p>
    <w:p w14:paraId="474F4B4D" w14:textId="2BFDD98E" w:rsidR="00F22C05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F22C05" w:rsidRPr="00F22C05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448FDAED" wp14:editId="592CB395">
            <wp:extent cx="3105583" cy="1181265"/>
            <wp:effectExtent l="0" t="0" r="0" b="0"/>
            <wp:docPr id="1780693302" name="Рисунок 1" descr="Изображение выглядит как Шрифт, текст, рукописный текст, калли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3302" name="Рисунок 1" descr="Изображение выглядит как Шрифт, текст, рукописный текст, калли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8DE3" w14:textId="7CD30AB9" w:rsidR="00A9407C" w:rsidRPr="00A9407C" w:rsidRDefault="00A9407C" w:rsidP="00F22C05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task2() {</w:t>
      </w:r>
    </w:p>
    <w:p w14:paraId="08692EFC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A9407C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A9407C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9407C">
        <w:rPr>
          <w:rFonts w:ascii="Consolas" w:hAnsi="Consolas"/>
          <w:color w:val="2A00FF"/>
          <w:sz w:val="20"/>
          <w:szCs w:val="20"/>
          <w:lang w:val="en-US"/>
        </w:rPr>
        <w:t>"Task 2"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63C3424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= 1.0,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= 2.0;</w:t>
      </w:r>
    </w:p>
    <w:p w14:paraId="0EA92492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= 0.0;</w:t>
      </w:r>
    </w:p>
    <w:p w14:paraId="09ECA034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07C">
        <w:rPr>
          <w:rFonts w:ascii="Consolas" w:hAnsi="Consolas"/>
          <w:color w:val="6A3E3E"/>
          <w:sz w:val="20"/>
          <w:szCs w:val="20"/>
          <w:lang w:val="en-US"/>
        </w:rPr>
        <w:t>fx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5CA8FFB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&gt; 0) {</w:t>
      </w:r>
    </w:p>
    <w:p w14:paraId="570266A6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= 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log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9407C">
        <w:rPr>
          <w:rFonts w:ascii="Consolas" w:hAnsi="Consolas"/>
          <w:color w:val="6A3E3E"/>
          <w:sz w:val="20"/>
          <w:szCs w:val="20"/>
          <w:lang w:val="en-US"/>
        </w:rPr>
        <w:t>fx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proofErr w:type="spellStart"/>
      <w:proofErr w:type="gramStart"/>
      <w:r w:rsidRPr="00A9407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407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9407C">
        <w:rPr>
          <w:rFonts w:ascii="Consolas" w:hAnsi="Consolas"/>
          <w:color w:val="6A3E3E"/>
          <w:sz w:val="20"/>
          <w:szCs w:val="20"/>
          <w:lang w:val="en-US"/>
        </w:rPr>
        <w:t>fx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), -1.0 / 3.0);</w:t>
      </w:r>
    </w:p>
    <w:p w14:paraId="1228DFAD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&gt; 0) {</w:t>
      </w:r>
    </w:p>
    <w:p w14:paraId="45199C81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A9407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log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9407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407C">
        <w:rPr>
          <w:rFonts w:ascii="Consolas" w:hAnsi="Consolas"/>
          <w:color w:val="6A3E3E"/>
          <w:sz w:val="20"/>
          <w:szCs w:val="20"/>
          <w:lang w:val="en-US"/>
        </w:rPr>
        <w:t>fx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)) * </w:t>
      </w:r>
      <w:proofErr w:type="spellStart"/>
      <w:proofErr w:type="gramStart"/>
      <w:r w:rsidRPr="00A9407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9407C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>, 3.0);</w:t>
      </w:r>
    </w:p>
    <w:p w14:paraId="0295E499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A9407C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B6F6BFE" w14:textId="77777777" w:rsidR="00A9407C" w:rsidRP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9407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9407C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9407C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407C">
        <w:rPr>
          <w:rFonts w:ascii="Consolas" w:hAnsi="Consolas"/>
          <w:color w:val="6A3E3E"/>
          <w:sz w:val="20"/>
          <w:szCs w:val="20"/>
          <w:lang w:val="en-US"/>
        </w:rPr>
        <w:t>fx</w:t>
      </w:r>
      <w:proofErr w:type="spellEnd"/>
      <w:r w:rsidRPr="00A9407C">
        <w:rPr>
          <w:rFonts w:ascii="Consolas" w:hAnsi="Consolas"/>
          <w:color w:val="000000"/>
          <w:sz w:val="20"/>
          <w:szCs w:val="20"/>
          <w:lang w:val="en-US"/>
        </w:rPr>
        <w:t xml:space="preserve">, 2.0) + </w:t>
      </w:r>
      <w:r w:rsidRPr="00A9407C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>, 3.0);</w:t>
      </w:r>
    </w:p>
    <w:p w14:paraId="0C8EC1C6" w14:textId="77777777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9407C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A9407C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BAC92E2" w14:textId="77777777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8BCCA9" w14:textId="77777777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3719BB" w14:textId="77777777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A5F372" w14:textId="7E435482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p w14:paraId="4C40C54F" w14:textId="151E08BC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B133E9">
        <w:pict w14:anchorId="6F4F6D80">
          <v:shape id="Рисунок 1" o:spid="_x0000_i1047" type="#_x0000_t75" style="width:34.5pt;height:13.5pt;visibility:visible;mso-wrap-style:square">
            <v:imagedata r:id="rId9" o:title=""/>
          </v:shape>
        </w:pict>
      </w:r>
    </w:p>
    <w:p w14:paraId="3D37F978" w14:textId="5A54B777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Результат Программы</w:t>
      </w:r>
    </w:p>
    <w:p w14:paraId="67BE0197" w14:textId="77777777" w:rsidR="001C68E8" w:rsidRDefault="001C68E8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p w14:paraId="31580169" w14:textId="6DFE34DC" w:rsidR="001C68E8" w:rsidRDefault="001C68E8" w:rsidP="001C68E8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</w:p>
    <w:p w14:paraId="418D9844" w14:textId="3DDC1629" w:rsidR="00F22C05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F22C05" w:rsidRPr="00F22C05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F4B06A0" wp14:editId="5FE47EC6">
            <wp:extent cx="5940425" cy="616585"/>
            <wp:effectExtent l="0" t="0" r="3175" b="0"/>
            <wp:docPr id="76127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8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B20" w14:textId="22F23951" w:rsidR="00A55283" w:rsidRPr="00A55283" w:rsidRDefault="00A55283" w:rsidP="00F22C05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task3() {</w:t>
      </w:r>
    </w:p>
    <w:p w14:paraId="00C0F508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A5528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55283">
        <w:rPr>
          <w:rFonts w:ascii="Consolas" w:hAnsi="Consolas"/>
          <w:color w:val="2A00FF"/>
          <w:sz w:val="20"/>
          <w:szCs w:val="20"/>
          <w:lang w:val="en-US"/>
        </w:rPr>
        <w:t>"Task 3"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584F58C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0.0;</w:t>
      </w:r>
    </w:p>
    <w:p w14:paraId="58CCB3D5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65.0;</w:t>
      </w:r>
    </w:p>
    <w:p w14:paraId="401BCBA7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0.1;</w:t>
      </w:r>
    </w:p>
    <w:p w14:paraId="05609505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1.0;</w:t>
      </w:r>
    </w:p>
    <w:p w14:paraId="6541A201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h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) / 10.0;</w:t>
      </w:r>
    </w:p>
    <w:p w14:paraId="21F0DB41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sum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0.0;</w:t>
      </w:r>
    </w:p>
    <w:p w14:paraId="30180CC1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pi4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PI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/ 4.0;</w:t>
      </w:r>
    </w:p>
    <w:p w14:paraId="25AE0E2C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sx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1.0;</w:t>
      </w:r>
    </w:p>
    <w:p w14:paraId="21628175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&lt;=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h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B0D2651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sx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sum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1.0;</w:t>
      </w:r>
    </w:p>
    <w:p w14:paraId="2283CFD6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1.0; </w:t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&lt;=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35C9197D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top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5528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pi4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7EE39497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bottom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factorial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((</w:t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long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BC8704B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left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top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bottom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388EECC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right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55283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3DE432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C683512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sx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*=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left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right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4C8C463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sum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A55283">
        <w:rPr>
          <w:rFonts w:ascii="Consolas" w:hAnsi="Consolas"/>
          <w:color w:val="6A3E3E"/>
          <w:sz w:val="20"/>
          <w:szCs w:val="20"/>
          <w:lang w:val="en-US"/>
        </w:rPr>
        <w:t>sx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522E36F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7BC827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E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pi4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)) * </w:t>
      </w:r>
      <w:proofErr w:type="spellStart"/>
      <w:proofErr w:type="gramStart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55283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Math.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sin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pi4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05BA6E2B" w14:textId="77777777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A5528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String.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A55283">
        <w:rPr>
          <w:rFonts w:ascii="Consolas" w:hAnsi="Consolas"/>
          <w:color w:val="2A00FF"/>
          <w:sz w:val="20"/>
          <w:szCs w:val="20"/>
          <w:lang w:val="en-US"/>
        </w:rPr>
        <w:t>' '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String.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A55283">
        <w:rPr>
          <w:rFonts w:ascii="Consolas" w:hAnsi="Consolas"/>
          <w:color w:val="2A00FF"/>
          <w:sz w:val="20"/>
          <w:szCs w:val="20"/>
          <w:lang w:val="en-US"/>
        </w:rPr>
        <w:t>' '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55283">
        <w:rPr>
          <w:rFonts w:ascii="Consolas" w:hAnsi="Consolas"/>
          <w:color w:val="000000"/>
          <w:sz w:val="20"/>
          <w:szCs w:val="20"/>
          <w:lang w:val="en-US"/>
        </w:rPr>
        <w:t>String.</w:t>
      </w:r>
      <w:r w:rsidRPr="00A55283">
        <w:rPr>
          <w:rFonts w:ascii="Consolas" w:hAnsi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A5528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55283">
        <w:rPr>
          <w:rFonts w:ascii="Consolas" w:hAnsi="Consolas"/>
          <w:color w:val="6A3E3E"/>
          <w:sz w:val="20"/>
          <w:szCs w:val="20"/>
          <w:lang w:val="en-US"/>
        </w:rPr>
        <w:t>sum</w:t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5C210D9C" w14:textId="77777777" w:rsid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55283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7B13F707" w14:textId="77777777" w:rsid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4EF69F" w14:textId="77777777" w:rsidR="001C68E8" w:rsidRDefault="001C68E8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p w14:paraId="09E4F5A5" w14:textId="2E84C213" w:rsidR="00A55283" w:rsidRPr="00704EAF" w:rsidRDefault="00A55283" w:rsidP="00704EAF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04EAF">
        <w:rPr>
          <w:color w:val="000000"/>
          <w:sz w:val="28"/>
          <w:szCs w:val="28"/>
        </w:rPr>
        <w:t xml:space="preserve">В связи с ограничениями разрядности чисел, </w:t>
      </w:r>
      <w:r w:rsidRPr="00704EAF">
        <w:rPr>
          <w:color w:val="000000"/>
          <w:sz w:val="28"/>
          <w:szCs w:val="28"/>
          <w:lang w:val="en-US"/>
        </w:rPr>
        <w:t>n</w:t>
      </w:r>
      <w:r w:rsidRPr="00704EAF">
        <w:rPr>
          <w:color w:val="000000"/>
          <w:sz w:val="28"/>
          <w:szCs w:val="28"/>
        </w:rPr>
        <w:t xml:space="preserve"> уменьшено </w:t>
      </w:r>
      <w:proofErr w:type="gramStart"/>
      <w:r w:rsidRPr="00704EAF">
        <w:rPr>
          <w:color w:val="000000"/>
          <w:sz w:val="28"/>
          <w:szCs w:val="28"/>
        </w:rPr>
        <w:t>до значения</w:t>
      </w:r>
      <w:proofErr w:type="gramEnd"/>
      <w:r w:rsidRPr="00704EAF">
        <w:rPr>
          <w:color w:val="000000"/>
          <w:sz w:val="28"/>
          <w:szCs w:val="28"/>
        </w:rPr>
        <w:t xml:space="preserve"> при котором результат программы не равен </w:t>
      </w:r>
      <w:proofErr w:type="spellStart"/>
      <w:r w:rsidRPr="00704EAF">
        <w:rPr>
          <w:color w:val="000000"/>
          <w:sz w:val="28"/>
          <w:szCs w:val="28"/>
          <w:lang w:val="en-US"/>
        </w:rPr>
        <w:t>NaN</w:t>
      </w:r>
      <w:proofErr w:type="spellEnd"/>
      <w:r w:rsidRPr="00704EAF">
        <w:rPr>
          <w:color w:val="000000"/>
          <w:sz w:val="28"/>
          <w:szCs w:val="28"/>
        </w:rPr>
        <w:t>, до 65.</w:t>
      </w:r>
    </w:p>
    <w:p w14:paraId="189A3597" w14:textId="4388310A" w:rsidR="00A55283" w:rsidRPr="00A55283" w:rsidRDefault="00A55283" w:rsidP="00A55283">
      <w:pPr>
        <w:pStyle w:val="a8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A55283">
        <w:rPr>
          <w:color w:val="000000"/>
        </w:rPr>
        <w:drawing>
          <wp:inline distT="0" distB="0" distL="0" distR="0" wp14:anchorId="404CAE21" wp14:editId="00028D19">
            <wp:extent cx="3867690" cy="1581371"/>
            <wp:effectExtent l="0" t="0" r="0" b="0"/>
            <wp:docPr id="72793088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3088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DF15" w14:textId="77777777" w:rsidR="00A55283" w:rsidRPr="00A55283" w:rsidRDefault="00A55283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sectPr w:rsidR="00A55283" w:rsidRPr="00A55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4.5pt;height:13.5pt;visibility:visible;mso-wrap-style:square" o:bullet="t">
        <v:imagedata r:id="rId1" o:title=""/>
      </v:shape>
    </w:pict>
  </w:numPicBullet>
  <w:abstractNum w:abstractNumId="0" w15:restartNumberingAfterBreak="0">
    <w:nsid w:val="105E083B"/>
    <w:multiLevelType w:val="multilevel"/>
    <w:tmpl w:val="E150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22893"/>
    <w:multiLevelType w:val="hybridMultilevel"/>
    <w:tmpl w:val="83442A12"/>
    <w:lvl w:ilvl="0" w:tplc="38E630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A8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67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EEA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1E8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3CA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567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6C1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76A0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A2A5358"/>
    <w:multiLevelType w:val="multilevel"/>
    <w:tmpl w:val="161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73CC3"/>
    <w:multiLevelType w:val="multilevel"/>
    <w:tmpl w:val="A12E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098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6106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9160077">
    <w:abstractNumId w:val="3"/>
  </w:num>
  <w:num w:numId="4" w16cid:durableId="174417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23"/>
    <w:rsid w:val="00061C1D"/>
    <w:rsid w:val="00075051"/>
    <w:rsid w:val="001842E9"/>
    <w:rsid w:val="001C68E8"/>
    <w:rsid w:val="002007FA"/>
    <w:rsid w:val="00314EB1"/>
    <w:rsid w:val="003A2981"/>
    <w:rsid w:val="003F26A6"/>
    <w:rsid w:val="004477C8"/>
    <w:rsid w:val="004F6DD8"/>
    <w:rsid w:val="00535DCA"/>
    <w:rsid w:val="005B49F1"/>
    <w:rsid w:val="006048E4"/>
    <w:rsid w:val="0062200D"/>
    <w:rsid w:val="006D1C8F"/>
    <w:rsid w:val="00704EAF"/>
    <w:rsid w:val="00877C23"/>
    <w:rsid w:val="00931843"/>
    <w:rsid w:val="009A2F5D"/>
    <w:rsid w:val="009E6615"/>
    <w:rsid w:val="00A44ABC"/>
    <w:rsid w:val="00A51B2A"/>
    <w:rsid w:val="00A55283"/>
    <w:rsid w:val="00A93DF2"/>
    <w:rsid w:val="00A9407C"/>
    <w:rsid w:val="00AA2E86"/>
    <w:rsid w:val="00BB5F18"/>
    <w:rsid w:val="00BD4456"/>
    <w:rsid w:val="00C61F84"/>
    <w:rsid w:val="00CA277D"/>
    <w:rsid w:val="00D94126"/>
    <w:rsid w:val="00ED74EC"/>
    <w:rsid w:val="00F17734"/>
    <w:rsid w:val="00F22C05"/>
    <w:rsid w:val="00FC65AD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0E8"/>
  <w15:chartTrackingRefBased/>
  <w15:docId w15:val="{A5A24AFC-C294-42A6-B224-E1AA592D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8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E5D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5DF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477C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44A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oT\Documents\&#1053;&#1072;&#1089;&#1090;&#1088;&#1072;&#1080;&#1074;&#1072;&#1077;&#1084;&#1099;&#1077;%20&#1096;&#1072;&#1073;&#1083;&#1086;&#1085;&#1099;%20Office\Titulnyiy%20lis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Titulnyiy list</Template>
  <TotalTime>14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nekoT</dc:creator>
  <cp:keywords/>
  <dc:description/>
  <cp:lastModifiedBy>Ауд-Нагатинская-505 Студент</cp:lastModifiedBy>
  <cp:revision>17</cp:revision>
  <dcterms:created xsi:type="dcterms:W3CDTF">2025-09-16T13:04:00Z</dcterms:created>
  <dcterms:modified xsi:type="dcterms:W3CDTF">2025-09-19T11:58:00Z</dcterms:modified>
</cp:coreProperties>
</file>