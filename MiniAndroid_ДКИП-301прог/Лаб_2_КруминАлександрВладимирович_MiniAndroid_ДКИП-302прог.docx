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D177B" w14:textId="77777777" w:rsidR="00075051" w:rsidRDefault="00075051" w:rsidP="0007505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6836F680" wp14:editId="1F9B7148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90F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193E1597" w14:textId="77777777" w:rsidTr="00944608">
        <w:tc>
          <w:tcPr>
            <w:tcW w:w="3115" w:type="dxa"/>
          </w:tcPr>
          <w:p w14:paraId="26E73D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102C4A34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0E276AE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20CEEDB6" w14:textId="77777777" w:rsidTr="00944608">
        <w:tc>
          <w:tcPr>
            <w:tcW w:w="3115" w:type="dxa"/>
          </w:tcPr>
          <w:p w14:paraId="7DCEEF42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6BDBA0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37966C8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59901483" w14:textId="77777777" w:rsidTr="00944608">
        <w:tc>
          <w:tcPr>
            <w:tcW w:w="3115" w:type="dxa"/>
          </w:tcPr>
          <w:p w14:paraId="3D82111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1D6A57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62971867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501F1969" w14:textId="77777777" w:rsidTr="00944608">
        <w:tc>
          <w:tcPr>
            <w:tcW w:w="3115" w:type="dxa"/>
          </w:tcPr>
          <w:p w14:paraId="076FD16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14:paraId="67C1919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7FB560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25DFF0FA" w14:textId="77777777" w:rsidTr="00944608">
        <w:tc>
          <w:tcPr>
            <w:tcW w:w="3115" w:type="dxa"/>
          </w:tcPr>
          <w:p w14:paraId="541EC21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3B07AF6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30E03F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60140464" w14:textId="77777777" w:rsidTr="00944608">
        <w:tc>
          <w:tcPr>
            <w:tcW w:w="3115" w:type="dxa"/>
          </w:tcPr>
          <w:p w14:paraId="1B2C6816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11A1CF7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7A1AA6E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09BB133C" w14:textId="77777777" w:rsidTr="00944608">
        <w:trPr>
          <w:trHeight w:val="68"/>
        </w:trPr>
        <w:tc>
          <w:tcPr>
            <w:tcW w:w="3115" w:type="dxa"/>
          </w:tcPr>
          <w:p w14:paraId="7AF966A3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4CE37426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CEBB63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8DDACCD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1B3B23AB" w14:textId="12A15F6E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6D0901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14:paraId="715CF22C" w14:textId="77777777" w:rsidTr="00944608">
        <w:tc>
          <w:tcPr>
            <w:tcW w:w="1276" w:type="dxa"/>
            <w:gridSpan w:val="2"/>
          </w:tcPr>
          <w:p w14:paraId="46D41FE0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2D7BC8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39684CF4" w14:textId="2D19651E" w:rsidR="00075051" w:rsidRPr="000E573A" w:rsidRDefault="006D0901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6D090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Консольный ввод-вывод. Использование операторов ветвления и цикла</w:t>
            </w:r>
          </w:p>
        </w:tc>
      </w:tr>
      <w:tr w:rsidR="00075051" w:rsidRPr="00A17AF3" w14:paraId="19C48303" w14:textId="77777777" w:rsidTr="00944608">
        <w:tc>
          <w:tcPr>
            <w:tcW w:w="3115" w:type="dxa"/>
            <w:gridSpan w:val="6"/>
          </w:tcPr>
          <w:p w14:paraId="15C37168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5E25A28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57A96CEC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D841CE0" w14:textId="77777777" w:rsidTr="00944608">
        <w:tc>
          <w:tcPr>
            <w:tcW w:w="1134" w:type="dxa"/>
            <w:tcBorders>
              <w:bottom w:val="single" w:sz="4" w:space="0" w:color="000000"/>
            </w:tcBorders>
          </w:tcPr>
          <w:p w14:paraId="22E2C56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70BD07C4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1EDFDF3E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650918" w14:paraId="1DAE5AB5" w14:textId="77777777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547E91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4883533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6DCC07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3914F8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33E61B34" w14:textId="4ED9EA92" w:rsidR="00075051" w:rsidRPr="00650918" w:rsidRDefault="004F6DD8" w:rsidP="00944608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</w:t>
            </w:r>
            <w:r w:rsidR="006D1C8F">
              <w:rPr>
                <w:rFonts w:ascii="TimesNewRomanPSMT" w:hAnsi="TimesNewRomanPSMT"/>
                <w:color w:val="000000"/>
                <w:sz w:val="28"/>
                <w:szCs w:val="28"/>
              </w:rPr>
              <w:t>мобильных приложений</w:t>
            </w:r>
          </w:p>
        </w:tc>
      </w:tr>
      <w:tr w:rsidR="00075051" w:rsidRPr="00650918" w14:paraId="43580A1F" w14:textId="77777777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A89C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EE5523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8FF288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23892260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EF891EB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3086AF81" w14:textId="77777777" w:rsidTr="00944608">
        <w:tc>
          <w:tcPr>
            <w:tcW w:w="2061" w:type="dxa"/>
          </w:tcPr>
          <w:p w14:paraId="0102C46F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6236848E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60881832" w14:textId="77777777" w:rsidR="00075051" w:rsidRPr="000E573A" w:rsidRDefault="00A93DF2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Крумин Александр Владимирович</w:t>
            </w:r>
          </w:p>
        </w:tc>
        <w:tc>
          <w:tcPr>
            <w:tcW w:w="283" w:type="dxa"/>
          </w:tcPr>
          <w:p w14:paraId="60152EF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27B6F2A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1E02678F" w14:textId="77777777" w:rsidTr="00944608">
        <w:tc>
          <w:tcPr>
            <w:tcW w:w="2061" w:type="dxa"/>
          </w:tcPr>
          <w:p w14:paraId="3A07B75D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51239E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374472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57E1682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14:paraId="7D64C5B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075051" w:rsidRPr="00650918" w14:paraId="13E19ED2" w14:textId="77777777" w:rsidTr="00944608">
        <w:trPr>
          <w:gridAfter w:val="1"/>
          <w:wAfter w:w="1985" w:type="dxa"/>
        </w:trPr>
        <w:tc>
          <w:tcPr>
            <w:tcW w:w="2061" w:type="dxa"/>
          </w:tcPr>
          <w:p w14:paraId="5D4B9D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8E665C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79DB9686" w14:textId="77777777" w:rsidR="00075051" w:rsidRPr="00650918" w:rsidRDefault="00A93DF2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ДКИП-302прог</w:t>
            </w:r>
          </w:p>
        </w:tc>
        <w:tc>
          <w:tcPr>
            <w:tcW w:w="283" w:type="dxa"/>
          </w:tcPr>
          <w:p w14:paraId="782A8FF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2D3491AA" w14:textId="77777777" w:rsidTr="00944608">
        <w:trPr>
          <w:gridAfter w:val="1"/>
          <w:wAfter w:w="1985" w:type="dxa"/>
        </w:trPr>
        <w:tc>
          <w:tcPr>
            <w:tcW w:w="2061" w:type="dxa"/>
          </w:tcPr>
          <w:p w14:paraId="519698A8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196B51F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4534C1B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F8071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54C4E2D9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03F9299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5C061A6A" w14:textId="77777777" w:rsidTr="00944608">
        <w:tc>
          <w:tcPr>
            <w:tcW w:w="2268" w:type="dxa"/>
          </w:tcPr>
          <w:p w14:paraId="41E7C369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7340661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08995D1F" w14:textId="29BCD249" w:rsidR="00075051" w:rsidRPr="00F17734" w:rsidRDefault="00F17734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7E961CF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5FE129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36DED1D0" w14:textId="77777777" w:rsidTr="00944608">
        <w:tc>
          <w:tcPr>
            <w:tcW w:w="2268" w:type="dxa"/>
          </w:tcPr>
          <w:p w14:paraId="71303F0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62EFE12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279DE37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6F2B686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14:paraId="6F51F98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D23F8B3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808A03B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4DF7A98F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365B50C9" w14:textId="77777777" w:rsidR="009E6615" w:rsidRDefault="00075051" w:rsidP="006D1C8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bookmarkEnd w:id="0"/>
      <w:r w:rsidR="0062200D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20272092" w14:textId="77777777" w:rsidR="00FE5DFD" w:rsidRPr="00FE5DFD" w:rsidRDefault="00FE5DFD" w:rsidP="004477C8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FE5D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Лабораторный практикум 1</w:t>
      </w:r>
    </w:p>
    <w:p w14:paraId="410A4622" w14:textId="69389E34" w:rsidR="00FE5DFD" w:rsidRDefault="00FE5DFD" w:rsidP="00A44ABC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FE5DFD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FE5D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Задание:</w:t>
      </w:r>
      <w:r w:rsidRPr="00FE5D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007C2" w:rsidRPr="00A007C2">
        <w:rPr>
          <w:rFonts w:ascii="Times New Roman" w:eastAsia="Times New Roman" w:hAnsi="Times New Roman"/>
          <w:sz w:val="28"/>
          <w:szCs w:val="28"/>
          <w:lang w:eastAsia="ru-RU"/>
        </w:rPr>
        <w:t>Консольный ввод-вывод. Использование операторов ветвления и цикла</w:t>
      </w:r>
    </w:p>
    <w:p w14:paraId="5EB75E04" w14:textId="24050362" w:rsidR="00A44ABC" w:rsidRDefault="00A44ABC" w:rsidP="00A44ABC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Задача 1: </w:t>
      </w:r>
    </w:p>
    <w:p w14:paraId="4F45FA5D" w14:textId="2A1CC391" w:rsidR="003F26A6" w:rsidRDefault="0034537F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537F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C876286" wp14:editId="60DB8824">
            <wp:extent cx="5772956" cy="219106"/>
            <wp:effectExtent l="0" t="0" r="0" b="9525"/>
            <wp:docPr id="1163631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1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ABC">
        <w:rPr>
          <w:rFonts w:ascii="Consolas" w:hAnsi="Consolas"/>
          <w:color w:val="000000"/>
          <w:sz w:val="20"/>
          <w:szCs w:val="20"/>
        </w:rPr>
        <w:tab/>
      </w:r>
    </w:p>
    <w:p w14:paraId="538344B7" w14:textId="77777777" w:rsidR="00063D16" w:rsidRPr="00063D16" w:rsidRDefault="00063D16" w:rsidP="00063D1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63D16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63D16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63D16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 xml:space="preserve"> task4() {</w:t>
      </w:r>
    </w:p>
    <w:p w14:paraId="6DF001F6" w14:textId="77777777" w:rsidR="00063D16" w:rsidRPr="00063D16" w:rsidRDefault="00063D16" w:rsidP="00063D1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63D16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System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63D16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063D16">
        <w:rPr>
          <w:rFonts w:ascii="Consolas" w:hAnsi="Consolas"/>
          <w:color w:val="2A00FF"/>
          <w:sz w:val="20"/>
          <w:szCs w:val="20"/>
          <w:lang w:val="en-US"/>
        </w:rPr>
        <w:t>"Task 4"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B882045" w14:textId="77777777" w:rsidR="00063D16" w:rsidRPr="00063D16" w:rsidRDefault="00063D16" w:rsidP="00063D1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63D16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63D16">
        <w:rPr>
          <w:rFonts w:ascii="Consolas" w:hAnsi="Consolas"/>
          <w:color w:val="6A3E3E"/>
          <w:sz w:val="20"/>
          <w:szCs w:val="20"/>
          <w:lang w:val="en-US"/>
        </w:rPr>
        <w:t>array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63D16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63D16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[] { 5, 31, 45, 6, 7, 1, 124, 6, 8, 12, 4, 7 };</w:t>
      </w:r>
    </w:p>
    <w:p w14:paraId="204AD21B" w14:textId="77777777" w:rsidR="00063D16" w:rsidRPr="00063D16" w:rsidRDefault="00063D16" w:rsidP="00063D1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  <w:t>Arrays.</w:t>
      </w:r>
      <w:r w:rsidRPr="00063D16">
        <w:rPr>
          <w:rFonts w:ascii="Consolas" w:hAnsi="Consolas"/>
          <w:i/>
          <w:iCs/>
          <w:color w:val="000000"/>
          <w:sz w:val="20"/>
          <w:szCs w:val="20"/>
          <w:lang w:val="en-US"/>
        </w:rPr>
        <w:t>sort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63D16">
        <w:rPr>
          <w:rFonts w:ascii="Consolas" w:hAnsi="Consolas"/>
          <w:color w:val="6A3E3E"/>
          <w:sz w:val="20"/>
          <w:szCs w:val="20"/>
          <w:lang w:val="en-US"/>
        </w:rPr>
        <w:t>array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16B23E2" w14:textId="77777777" w:rsidR="00063D16" w:rsidRPr="00063D16" w:rsidRDefault="00063D16" w:rsidP="00063D1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63D16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System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63D16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.println(Arrays.</w:t>
      </w:r>
      <w:r w:rsidRPr="00063D16">
        <w:rPr>
          <w:rFonts w:ascii="Consolas" w:hAnsi="Consolas"/>
          <w:i/>
          <w:iCs/>
          <w:color w:val="000000"/>
          <w:sz w:val="20"/>
          <w:szCs w:val="20"/>
          <w:lang w:val="en-US"/>
        </w:rPr>
        <w:t>toString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63D16">
        <w:rPr>
          <w:rFonts w:ascii="Consolas" w:hAnsi="Consolas"/>
          <w:color w:val="6A3E3E"/>
          <w:sz w:val="20"/>
          <w:szCs w:val="20"/>
          <w:lang w:val="en-US"/>
        </w:rPr>
        <w:t>array</w:t>
      </w:r>
      <w:r w:rsidRPr="00063D16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364C7948" w14:textId="77777777" w:rsidR="00063D16" w:rsidRDefault="00063D16" w:rsidP="00063D1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63D16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D4BB4FE" w14:textId="77777777" w:rsid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2984B2" w14:textId="780641E3" w:rsidR="00A44ABC" w:rsidRDefault="00183960" w:rsidP="00A44AB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83960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31A8B1E" wp14:editId="4C57B5DF">
            <wp:extent cx="2810267" cy="190527"/>
            <wp:effectExtent l="0" t="0" r="0" b="0"/>
            <wp:docPr id="46451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19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8B88" w14:textId="2FF8F5C4" w:rsidR="00A44ABC" w:rsidRDefault="00A44ABC" w:rsidP="00A44AB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Результат программы</w:t>
      </w:r>
    </w:p>
    <w:p w14:paraId="1E9ED369" w14:textId="77777777" w:rsidR="00CA277D" w:rsidRDefault="00CA277D" w:rsidP="00A44AB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p w14:paraId="4705B884" w14:textId="066B6512" w:rsidR="00CA277D" w:rsidRDefault="00CA277D" w:rsidP="00CA277D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</w:p>
    <w:p w14:paraId="474F4B4D" w14:textId="7B6F9F9D" w:rsidR="00F22C05" w:rsidRDefault="00A9407C" w:rsidP="00A9407C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5F24D7" w:rsidRPr="005F24D7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044B3F9A" wp14:editId="71F23621">
            <wp:extent cx="5940425" cy="572135"/>
            <wp:effectExtent l="0" t="0" r="3175" b="0"/>
            <wp:docPr id="455404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04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738A" w14:textId="77777777" w:rsidR="00AA12DF" w:rsidRPr="00AA12DF" w:rsidRDefault="00AA12DF" w:rsidP="005F24D7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task5() {</w:t>
      </w:r>
    </w:p>
    <w:p w14:paraId="600D63CD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AA12D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AA12DF">
        <w:rPr>
          <w:rFonts w:ascii="Consolas" w:hAnsi="Consolas"/>
          <w:color w:val="2A00FF"/>
          <w:sz w:val="20"/>
          <w:szCs w:val="20"/>
          <w:lang w:val="en-US"/>
        </w:rPr>
        <w:t>"Task 5"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CBA942C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matrix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[] { 2, 5, 100, 154,</w:t>
      </w:r>
    </w:p>
    <w:p w14:paraId="1CD360FC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7,54,60,56,</w:t>
      </w:r>
    </w:p>
    <w:p w14:paraId="743C66E8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9,4,56,76,</w:t>
      </w:r>
    </w:p>
    <w:p w14:paraId="4C44B76F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0,12,7,87};</w:t>
      </w:r>
    </w:p>
    <w:p w14:paraId="033DFF8F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count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7C81C971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A19F29C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&lt; 4;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707D0D21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&lt; 4;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086DAF9D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index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* 4 +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2F6E0FD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val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matrix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index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04224AA4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allLeft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2962B74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allRight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60DCB9F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&lt; 4;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1A495B5F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B42FF5E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continue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44B60F0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oindex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y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* 4 +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AD29BF8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oval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matrix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oindex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7CB66F8D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3F7F5F"/>
          <w:sz w:val="20"/>
          <w:szCs w:val="20"/>
          <w:lang w:val="en-US"/>
        </w:rPr>
        <w:t>// right direction</w:t>
      </w:r>
    </w:p>
    <w:p w14:paraId="7DE27B2A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x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&amp;&amp;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oval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&lt;=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val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49BFFB4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allRight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AA12DF">
        <w:rPr>
          <w:rFonts w:ascii="Consolas" w:hAnsi="Consolas"/>
          <w:color w:val="3F7F5F"/>
          <w:sz w:val="20"/>
          <w:szCs w:val="20"/>
          <w:lang w:val="en-US"/>
        </w:rPr>
        <w:t>// not special</w:t>
      </w:r>
    </w:p>
    <w:p w14:paraId="1FAD8990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F8325D0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54E87DC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3F7F5F"/>
          <w:sz w:val="20"/>
          <w:szCs w:val="20"/>
          <w:lang w:val="en-US"/>
        </w:rPr>
        <w:t>//left direction</w:t>
      </w:r>
    </w:p>
    <w:p w14:paraId="70BEE0F4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oval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val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5C8EF44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allLeft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AA12DF">
        <w:rPr>
          <w:rFonts w:ascii="Consolas" w:hAnsi="Consolas"/>
          <w:color w:val="3F7F5F"/>
          <w:sz w:val="20"/>
          <w:szCs w:val="20"/>
          <w:lang w:val="en-US"/>
        </w:rPr>
        <w:t>// not special</w:t>
      </w:r>
    </w:p>
    <w:p w14:paraId="68900301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7D02E80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894EF59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4AECCC6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(!(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allLeft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&amp;&amp; 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allRight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50F29E8C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continue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6B939CE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0AEB3841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count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++;</w:t>
      </w:r>
    </w:p>
    <w:p w14:paraId="7CD9D3BA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B9C76AA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C812768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1D19DD8" w14:textId="77777777" w:rsidR="00AA12DF" w:rsidRP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AA12D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AA12DF">
        <w:rPr>
          <w:rFonts w:ascii="Consolas" w:hAnsi="Consolas"/>
          <w:color w:val="6A3E3E"/>
          <w:sz w:val="20"/>
          <w:szCs w:val="20"/>
          <w:lang w:val="en-US"/>
        </w:rPr>
        <w:t>count</w:t>
      </w:r>
      <w:r w:rsidRPr="00AA12D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1A131E0" w14:textId="77777777" w:rsidR="00AA12DF" w:rsidRDefault="00AA12DF" w:rsidP="00AA12D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2DF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CA5F372" w14:textId="7E435482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p w14:paraId="4C40C54F" w14:textId="180E88B3" w:rsidR="00A9407C" w:rsidRDefault="00AA12DF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AA12DF">
        <w:rPr>
          <w:color w:val="000000"/>
        </w:rPr>
        <w:drawing>
          <wp:inline distT="0" distB="0" distL="0" distR="0" wp14:anchorId="009F0297" wp14:editId="6F32F9E0">
            <wp:extent cx="600159" cy="171474"/>
            <wp:effectExtent l="0" t="0" r="9525" b="0"/>
            <wp:docPr id="2021484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4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F978" w14:textId="5A54B777" w:rsidR="00A9407C" w:rsidRDefault="00A9407C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Результат Программы</w:t>
      </w:r>
    </w:p>
    <w:p w14:paraId="67BE0197" w14:textId="77777777" w:rsidR="001C68E8" w:rsidRDefault="001C68E8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p w14:paraId="31580169" w14:textId="6DFE34DC" w:rsidR="001C68E8" w:rsidRDefault="001C68E8" w:rsidP="001C68E8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</w:p>
    <w:p w14:paraId="418D9844" w14:textId="20724018" w:rsidR="00F22C05" w:rsidRDefault="00A55283" w:rsidP="00A55283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E24AF0" w:rsidRPr="00E24AF0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A11A8BE" wp14:editId="3B49DE6E">
            <wp:extent cx="5940425" cy="400050"/>
            <wp:effectExtent l="0" t="0" r="3175" b="0"/>
            <wp:docPr id="15614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3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F2A6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task6() {</w:t>
      </w:r>
    </w:p>
    <w:p w14:paraId="1E6DBB39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664CE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664CED">
        <w:rPr>
          <w:rFonts w:ascii="Consolas" w:hAnsi="Consolas"/>
          <w:color w:val="2A00FF"/>
          <w:sz w:val="20"/>
          <w:szCs w:val="20"/>
          <w:lang w:val="en-US"/>
        </w:rPr>
        <w:t>"Task 6"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2B44947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str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64CED">
        <w:rPr>
          <w:rFonts w:ascii="Consolas" w:hAnsi="Consolas"/>
          <w:color w:val="2A00FF"/>
          <w:sz w:val="20"/>
          <w:szCs w:val="20"/>
          <w:lang w:val="en-US"/>
        </w:rPr>
        <w:t>"0hasffi-==-.,.,-=asd=-,.=-2=-25=-.,=-"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96C2541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chars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str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.toCharArray();</w:t>
      </w:r>
    </w:p>
    <w:p w14:paraId="14DDD6DA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numerics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ArrayList&lt;String&gt;();</w:t>
      </w:r>
    </w:p>
    <w:p w14:paraId="1D88316E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var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streak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64CED">
        <w:rPr>
          <w:rFonts w:ascii="Consolas" w:hAnsi="Consolas"/>
          <w:color w:val="2A00FF"/>
          <w:sz w:val="20"/>
          <w:szCs w:val="20"/>
          <w:lang w:val="en-US"/>
        </w:rPr>
        <w:t>""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CDD0056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=0;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chars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64CED">
        <w:rPr>
          <w:rFonts w:ascii="Consolas" w:hAnsi="Consolas"/>
          <w:color w:val="0000C0"/>
          <w:sz w:val="20"/>
          <w:szCs w:val="20"/>
          <w:lang w:val="en-US"/>
        </w:rPr>
        <w:t>length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15629FA3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char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c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chars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0392F321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(Character.</w:t>
      </w:r>
      <w:r w:rsidRPr="00664CED">
        <w:rPr>
          <w:rFonts w:ascii="Consolas" w:hAnsi="Consolas"/>
          <w:i/>
          <w:iCs/>
          <w:color w:val="000000"/>
          <w:sz w:val="20"/>
          <w:szCs w:val="20"/>
          <w:lang w:val="en-US"/>
        </w:rPr>
        <w:t>isDigit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c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)) {</w:t>
      </w:r>
    </w:p>
    <w:p w14:paraId="3785F455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streak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c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8FB3553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8397FD4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64CE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streak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.length() &gt; 0) {</w:t>
      </w:r>
    </w:p>
    <w:p w14:paraId="60E9B737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numerics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.add(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streak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1269299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streak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64CED">
        <w:rPr>
          <w:rFonts w:ascii="Consolas" w:hAnsi="Consolas"/>
          <w:color w:val="2A00FF"/>
          <w:sz w:val="20"/>
          <w:szCs w:val="20"/>
          <w:lang w:val="en-US"/>
        </w:rPr>
        <w:t>""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FD2B459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15DA017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FD3448F" w14:textId="77777777" w:rsidR="00664CED" w:rsidRP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System.</w:t>
      </w:r>
      <w:r w:rsidRPr="00664CE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664CED">
        <w:rPr>
          <w:rFonts w:ascii="Consolas" w:hAnsi="Consolas"/>
          <w:color w:val="6A3E3E"/>
          <w:sz w:val="20"/>
          <w:szCs w:val="20"/>
          <w:lang w:val="en-US"/>
        </w:rPr>
        <w:t>numerics</w:t>
      </w:r>
      <w:r w:rsidRPr="00664CED">
        <w:rPr>
          <w:rFonts w:ascii="Consolas" w:hAnsi="Consolas"/>
          <w:color w:val="000000"/>
          <w:sz w:val="20"/>
          <w:szCs w:val="20"/>
          <w:lang w:val="en-US"/>
        </w:rPr>
        <w:t>.toString());</w:t>
      </w:r>
    </w:p>
    <w:p w14:paraId="76F9F03F" w14:textId="77777777" w:rsidR="00664CED" w:rsidRDefault="00664CED" w:rsidP="00664CED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4CED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9E4F5A5" w14:textId="722D4B8A" w:rsidR="00A55283" w:rsidRPr="00704EAF" w:rsidRDefault="00BF4A03" w:rsidP="00704EAF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</w:rPr>
        <w:t>Результат программы.</w:t>
      </w:r>
    </w:p>
    <w:p w14:paraId="189A3597" w14:textId="37DCE8B0" w:rsidR="00A55283" w:rsidRPr="00A55283" w:rsidRDefault="00BF4A03" w:rsidP="00A55283">
      <w:pPr>
        <w:pStyle w:val="a8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BF4A03">
        <w:rPr>
          <w:b/>
          <w:bCs/>
          <w:sz w:val="28"/>
          <w:szCs w:val="28"/>
        </w:rPr>
        <w:drawing>
          <wp:inline distT="0" distB="0" distL="0" distR="0" wp14:anchorId="30D77EDB" wp14:editId="562A6602">
            <wp:extent cx="743054" cy="209579"/>
            <wp:effectExtent l="0" t="0" r="0" b="0"/>
            <wp:docPr id="205764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49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DF15" w14:textId="77777777" w:rsidR="00A55283" w:rsidRPr="00A55283" w:rsidRDefault="00A55283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</w:p>
    <w:sectPr w:rsidR="00A55283" w:rsidRPr="00A55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34.5pt;height:13.5pt;visibility:visible;mso-wrap-style:square" o:bullet="t">
        <v:imagedata r:id="rId1" o:title=""/>
      </v:shape>
    </w:pict>
  </w:numPicBullet>
  <w:abstractNum w:abstractNumId="0" w15:restartNumberingAfterBreak="0">
    <w:nsid w:val="105E083B"/>
    <w:multiLevelType w:val="multilevel"/>
    <w:tmpl w:val="E150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22893"/>
    <w:multiLevelType w:val="hybridMultilevel"/>
    <w:tmpl w:val="83442A12"/>
    <w:lvl w:ilvl="0" w:tplc="38E630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4A8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67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EEA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1E8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3CA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567F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6C1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76A0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A2A5358"/>
    <w:multiLevelType w:val="multilevel"/>
    <w:tmpl w:val="161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73CC3"/>
    <w:multiLevelType w:val="multilevel"/>
    <w:tmpl w:val="A12E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098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6106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9160077">
    <w:abstractNumId w:val="3"/>
  </w:num>
  <w:num w:numId="4" w16cid:durableId="174417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23"/>
    <w:rsid w:val="00061C1D"/>
    <w:rsid w:val="00063D16"/>
    <w:rsid w:val="00075051"/>
    <w:rsid w:val="00183960"/>
    <w:rsid w:val="001842E9"/>
    <w:rsid w:val="001C68E8"/>
    <w:rsid w:val="002007FA"/>
    <w:rsid w:val="00314EB1"/>
    <w:rsid w:val="0034537F"/>
    <w:rsid w:val="003A2981"/>
    <w:rsid w:val="003F26A6"/>
    <w:rsid w:val="004477C8"/>
    <w:rsid w:val="004F6DD8"/>
    <w:rsid w:val="00535DCA"/>
    <w:rsid w:val="005B49F1"/>
    <w:rsid w:val="005F24D7"/>
    <w:rsid w:val="006048E4"/>
    <w:rsid w:val="0062200D"/>
    <w:rsid w:val="00664CED"/>
    <w:rsid w:val="006D0901"/>
    <w:rsid w:val="006D1C8F"/>
    <w:rsid w:val="00704EAF"/>
    <w:rsid w:val="00877C23"/>
    <w:rsid w:val="00931843"/>
    <w:rsid w:val="009A2F5D"/>
    <w:rsid w:val="009E6615"/>
    <w:rsid w:val="00A007C2"/>
    <w:rsid w:val="00A44ABC"/>
    <w:rsid w:val="00A51B2A"/>
    <w:rsid w:val="00A55283"/>
    <w:rsid w:val="00A93DF2"/>
    <w:rsid w:val="00A9407C"/>
    <w:rsid w:val="00AA12DF"/>
    <w:rsid w:val="00AA2E86"/>
    <w:rsid w:val="00BB5F18"/>
    <w:rsid w:val="00BD4456"/>
    <w:rsid w:val="00BF4A03"/>
    <w:rsid w:val="00C61F84"/>
    <w:rsid w:val="00CA277D"/>
    <w:rsid w:val="00D94126"/>
    <w:rsid w:val="00E24AF0"/>
    <w:rsid w:val="00ED74EC"/>
    <w:rsid w:val="00F17734"/>
    <w:rsid w:val="00F22C05"/>
    <w:rsid w:val="00FC65AD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0E8"/>
  <w15:chartTrackingRefBased/>
  <w15:docId w15:val="{A5A24AFC-C294-42A6-B224-E1AA592D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8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E5D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5DF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477C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44A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oT\Documents\&#1053;&#1072;&#1089;&#1090;&#1088;&#1072;&#1080;&#1074;&#1072;&#1077;&#1084;&#1099;&#1077;%20&#1096;&#1072;&#1073;&#1083;&#1086;&#1085;&#1099;%20Office\Titulnyiy%20lis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Titulnyiy list</Template>
  <TotalTime>18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nekoT</dc:creator>
  <cp:keywords/>
  <dc:description/>
  <cp:lastModifiedBy>Ауд-Нагатинская-505 Студент</cp:lastModifiedBy>
  <cp:revision>26</cp:revision>
  <dcterms:created xsi:type="dcterms:W3CDTF">2025-09-16T13:04:00Z</dcterms:created>
  <dcterms:modified xsi:type="dcterms:W3CDTF">2025-09-19T12:02:00Z</dcterms:modified>
</cp:coreProperties>
</file>